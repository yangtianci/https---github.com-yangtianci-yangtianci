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26113B" w:rsidRPr="004C05F7" w:rsidTr="00F277E6">
        <w:tc>
          <w:tcPr>
            <w:tcW w:w="3200" w:type="pct"/>
            <w:shd w:val="clear" w:color="auto" w:fill="983620" w:themeFill="accent2"/>
          </w:tcPr>
          <w:p w:rsidR="00DE19FC" w:rsidRPr="004C05F7" w:rsidRDefault="00DE19FC">
            <w:pPr>
              <w:pStyle w:val="ae"/>
              <w:rPr>
                <w:rFonts w:ascii="Hei" w:eastAsia="Hei"/>
              </w:rPr>
            </w:pPr>
            <w:bookmarkStart w:id="0" w:name="_GoBack"/>
            <w:bookmarkEnd w:id="0"/>
          </w:p>
        </w:tc>
        <w:tc>
          <w:tcPr>
            <w:tcW w:w="104" w:type="pct"/>
          </w:tcPr>
          <w:p w:rsidR="00DE19FC" w:rsidRPr="004C05F7" w:rsidRDefault="00DE19FC">
            <w:pPr>
              <w:pStyle w:val="ae"/>
              <w:rPr>
                <w:rFonts w:ascii="Hei" w:eastAsia="Hei"/>
              </w:rPr>
            </w:pPr>
          </w:p>
        </w:tc>
        <w:tc>
          <w:tcPr>
            <w:tcW w:w="1696" w:type="pct"/>
            <w:shd w:val="clear" w:color="auto" w:fill="7F7F7F" w:themeFill="text1" w:themeFillTint="80"/>
          </w:tcPr>
          <w:p w:rsidR="00DE19FC" w:rsidRPr="004C05F7" w:rsidRDefault="00DE19FC">
            <w:pPr>
              <w:pStyle w:val="ae"/>
              <w:rPr>
                <w:rFonts w:ascii="Hei" w:eastAsia="Hei"/>
              </w:rPr>
            </w:pPr>
          </w:p>
        </w:tc>
      </w:tr>
      <w:tr w:rsidR="0026113B" w:rsidRPr="004C05F7" w:rsidTr="00E20E90">
        <w:trPr>
          <w:trHeight w:val="2520"/>
        </w:trPr>
        <w:tc>
          <w:tcPr>
            <w:tcW w:w="3200" w:type="pct"/>
            <w:vAlign w:val="bottom"/>
          </w:tcPr>
          <w:p w:rsidR="00DE19FC" w:rsidRPr="004C05F7" w:rsidRDefault="008C471F" w:rsidP="00F52C9C">
            <w:pPr>
              <w:pStyle w:val="af3"/>
              <w:jc w:val="both"/>
              <w:rPr>
                <w:rFonts w:ascii="Hei" w:eastAsia="Hei"/>
              </w:rPr>
            </w:pPr>
            <w:sdt>
              <w:sdtPr>
                <w:rPr>
                  <w:rFonts w:ascii="Hei" w:eastAsia="Hei" w:hint="eastAsia"/>
                </w:rPr>
                <w:alias w:val="职位"/>
                <w:tag w:val=""/>
                <w:id w:val="-841541200"/>
                <w:placeholder>
                  <w:docPart w:val="A99FFB859F7D59469BD9F2D5B7AF5EE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EndPr/>
              <w:sdtContent>
                <w:r w:rsidR="006641AF">
                  <w:rPr>
                    <w:lang w:val="zh-CN"/>
                  </w:rPr>
                  <w:t>Lesson Title</w:t>
                </w:r>
              </w:sdtContent>
            </w:sdt>
          </w:p>
        </w:tc>
        <w:tc>
          <w:tcPr>
            <w:tcW w:w="104" w:type="pct"/>
            <w:vAlign w:val="bottom"/>
          </w:tcPr>
          <w:p w:rsidR="00DE19FC" w:rsidRPr="004C05F7" w:rsidRDefault="00DE19FC">
            <w:pPr>
              <w:rPr>
                <w:rFonts w:ascii="Hei" w:eastAsia="Hei"/>
              </w:rPr>
            </w:pPr>
          </w:p>
        </w:tc>
        <w:tc>
          <w:tcPr>
            <w:tcW w:w="1696" w:type="pct"/>
            <w:vAlign w:val="bottom"/>
          </w:tcPr>
          <w:p w:rsidR="00DE19FC" w:rsidRPr="004C05F7" w:rsidRDefault="004C05F7">
            <w:pPr>
              <w:pStyle w:val="CourseDetails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</w:rPr>
              <w:fldChar w:fldCharType="begin"/>
            </w:r>
            <w:r w:rsidRPr="004C05F7">
              <w:rPr>
                <w:rFonts w:ascii="Hei" w:eastAsia="Hei" w:hint="eastAsia"/>
              </w:rPr>
              <w:instrText>PLACEHOLDER "[Subject]" \* MERGEFORMAT</w:instrText>
            </w:r>
            <w:r w:rsidRPr="004C05F7">
              <w:rPr>
                <w:rFonts w:ascii="Hei" w:eastAsia="Hei" w:hint="eastAsia"/>
              </w:rPr>
              <w:fldChar w:fldCharType="separate"/>
            </w:r>
            <w:r w:rsidR="00DD39EF" w:rsidRPr="004C05F7">
              <w:rPr>
                <w:rFonts w:ascii="Hei" w:eastAsia="Hei" w:hint="eastAsia"/>
                <w:lang w:val="zh-CN"/>
              </w:rPr>
              <w:t>[</w:t>
            </w:r>
            <w:r w:rsidR="00F52C9C" w:rsidRPr="004C05F7">
              <w:rPr>
                <w:rFonts w:ascii="Hei" w:eastAsia="Hei" w:hint="eastAsia"/>
                <w:lang w:val="zh-CN"/>
              </w:rPr>
              <w:t>主题</w:t>
            </w:r>
            <w:r w:rsidR="00DD39EF" w:rsidRPr="004C05F7">
              <w:rPr>
                <w:rFonts w:ascii="Hei" w:eastAsia="Hei" w:hint="eastAsia"/>
                <w:lang w:val="zh-CN"/>
              </w:rPr>
              <w:t>]</w:t>
            </w:r>
            <w:r w:rsidRPr="004C05F7">
              <w:rPr>
                <w:rFonts w:ascii="Hei" w:eastAsia="Hei" w:hint="eastAsia"/>
                <w:lang w:val="zh-CN"/>
              </w:rPr>
              <w:fldChar w:fldCharType="end"/>
            </w:r>
          </w:p>
          <w:p w:rsidR="00DE19FC" w:rsidRPr="004C05F7" w:rsidRDefault="004C05F7">
            <w:pPr>
              <w:pStyle w:val="CourseDetails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</w:rPr>
              <w:fldChar w:fldCharType="begin"/>
            </w:r>
            <w:r w:rsidRPr="004C05F7">
              <w:rPr>
                <w:rFonts w:ascii="Hei" w:eastAsia="Hei" w:hint="eastAsia"/>
              </w:rPr>
              <w:instrText>PLACEHOLDER "[Grade Level]" \* MERGEFORMAT</w:instrText>
            </w:r>
            <w:r w:rsidRPr="004C05F7">
              <w:rPr>
                <w:rFonts w:ascii="Hei" w:eastAsia="Hei" w:hint="eastAsia"/>
              </w:rPr>
              <w:fldChar w:fldCharType="separate"/>
            </w:r>
            <w:r w:rsidR="00DD39EF" w:rsidRPr="004C05F7">
              <w:rPr>
                <w:rFonts w:ascii="Hei" w:eastAsia="Hei" w:hint="eastAsia"/>
                <w:lang w:val="zh-CN"/>
              </w:rPr>
              <w:t>[</w:t>
            </w:r>
            <w:r w:rsidR="00F52C9C" w:rsidRPr="004C05F7">
              <w:rPr>
                <w:rFonts w:ascii="Hei" w:eastAsia="Hei" w:hint="eastAsia"/>
                <w:lang w:val="zh-CN"/>
              </w:rPr>
              <w:t>年级</w:t>
            </w:r>
            <w:r w:rsidR="00DD39EF" w:rsidRPr="004C05F7">
              <w:rPr>
                <w:rFonts w:ascii="Hei" w:eastAsia="Hei" w:hint="eastAsia"/>
                <w:lang w:val="zh-CN"/>
              </w:rPr>
              <w:t>]</w:t>
            </w:r>
            <w:r w:rsidRPr="004C05F7">
              <w:rPr>
                <w:rFonts w:ascii="Hei" w:eastAsia="Hei" w:hint="eastAsia"/>
                <w:lang w:val="zh-CN"/>
              </w:rPr>
              <w:fldChar w:fldCharType="end"/>
            </w:r>
          </w:p>
          <w:p w:rsidR="00DE19FC" w:rsidRPr="004C05F7" w:rsidRDefault="004C05F7" w:rsidP="00F52C9C">
            <w:pPr>
              <w:pStyle w:val="CourseDetails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</w:rPr>
              <w:fldChar w:fldCharType="begin"/>
            </w:r>
            <w:r w:rsidRPr="004C05F7">
              <w:rPr>
                <w:rFonts w:ascii="Hei" w:eastAsia="Hei" w:hint="eastAsia"/>
              </w:rPr>
              <w:instrText>PLACEHOLDER "[Class Dates]" \* MERGEFORMAT</w:instrText>
            </w:r>
            <w:r w:rsidRPr="004C05F7">
              <w:rPr>
                <w:rFonts w:ascii="Hei" w:eastAsia="Hei" w:hint="eastAsia"/>
              </w:rPr>
              <w:fldChar w:fldCharType="separate"/>
            </w:r>
            <w:r w:rsidR="00DD39EF" w:rsidRPr="004C05F7">
              <w:rPr>
                <w:rFonts w:ascii="Hei" w:eastAsia="Hei" w:hint="eastAsia"/>
                <w:lang w:val="zh-CN"/>
              </w:rPr>
              <w:t>[</w:t>
            </w:r>
            <w:r w:rsidR="00F52C9C" w:rsidRPr="004C05F7">
              <w:rPr>
                <w:rFonts w:ascii="Hei" w:eastAsia="Hei" w:hint="eastAsia"/>
                <w:lang w:val="zh-CN"/>
              </w:rPr>
              <w:t>班级日期</w:t>
            </w:r>
            <w:r w:rsidR="00DD39EF" w:rsidRPr="004C05F7">
              <w:rPr>
                <w:rFonts w:ascii="Hei" w:eastAsia="Hei" w:hint="eastAsia"/>
                <w:lang w:val="zh-CN"/>
              </w:rPr>
              <w:t>]</w:t>
            </w:r>
            <w:r w:rsidRPr="004C05F7">
              <w:rPr>
                <w:rFonts w:ascii="Hei" w:eastAsia="Hei" w:hint="eastAsia"/>
                <w:lang w:val="zh-CN"/>
              </w:rPr>
              <w:fldChar w:fldCharType="end"/>
            </w:r>
          </w:p>
        </w:tc>
      </w:tr>
      <w:tr w:rsidR="0026113B" w:rsidRPr="004C05F7" w:rsidTr="00F277E6">
        <w:tc>
          <w:tcPr>
            <w:tcW w:w="3200" w:type="pct"/>
            <w:shd w:val="clear" w:color="auto" w:fill="983620" w:themeFill="accent2"/>
          </w:tcPr>
          <w:p w:rsidR="00DE19FC" w:rsidRPr="004C05F7" w:rsidRDefault="00DE19FC">
            <w:pPr>
              <w:pStyle w:val="ae"/>
              <w:rPr>
                <w:rFonts w:ascii="Hei" w:eastAsia="Hei"/>
              </w:rPr>
            </w:pPr>
          </w:p>
        </w:tc>
        <w:tc>
          <w:tcPr>
            <w:tcW w:w="104" w:type="pct"/>
          </w:tcPr>
          <w:p w:rsidR="00DE19FC" w:rsidRPr="004C05F7" w:rsidRDefault="00DE19FC">
            <w:pPr>
              <w:pStyle w:val="ae"/>
              <w:rPr>
                <w:rFonts w:ascii="Hei" w:eastAsia="Hei"/>
              </w:rPr>
            </w:pPr>
          </w:p>
        </w:tc>
        <w:tc>
          <w:tcPr>
            <w:tcW w:w="1696" w:type="pct"/>
            <w:shd w:val="clear" w:color="auto" w:fill="7F7F7F" w:themeFill="text1" w:themeFillTint="80"/>
          </w:tcPr>
          <w:p w:rsidR="00DE19FC" w:rsidRPr="004C05F7" w:rsidRDefault="00DE19FC">
            <w:pPr>
              <w:pStyle w:val="ae"/>
              <w:rPr>
                <w:rFonts w:ascii="Hei" w:eastAsia="Hei"/>
              </w:rPr>
            </w:pPr>
          </w:p>
        </w:tc>
      </w:tr>
    </w:tbl>
    <w:p w:rsidR="00DE19FC" w:rsidRPr="004C05F7" w:rsidRDefault="00DE19FC">
      <w:pPr>
        <w:pStyle w:val="ae"/>
        <w:rPr>
          <w:rFonts w:ascii="Hei" w:eastAsia="Hei"/>
        </w:rPr>
      </w:pPr>
    </w:p>
    <w:tbl>
      <w:tblPr>
        <w:tblW w:w="4936" w:type="pct"/>
        <w:tblInd w:w="144" w:type="dxa"/>
        <w:tblLook w:val="04A0" w:firstRow="1" w:lastRow="0" w:firstColumn="1" w:lastColumn="0" w:noHBand="0" w:noVBand="1"/>
      </w:tblPr>
      <w:tblGrid>
        <w:gridCol w:w="6912"/>
        <w:gridCol w:w="426"/>
        <w:gridCol w:w="3821"/>
      </w:tblGrid>
      <w:tr w:rsidR="0026113B" w:rsidRPr="004C05F7" w:rsidTr="009D619F">
        <w:trPr>
          <w:trHeight w:val="2160"/>
        </w:trPr>
        <w:tc>
          <w:tcPr>
            <w:tcW w:w="3097" w:type="pct"/>
          </w:tcPr>
          <w:p w:rsidR="00DE19FC" w:rsidRPr="004C05F7" w:rsidRDefault="00F52C9C">
            <w:pPr>
              <w:pStyle w:val="1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lang w:val="zh-CN"/>
              </w:rPr>
              <w:t>课程概述</w:t>
            </w:r>
          </w:p>
          <w:p w:rsidR="00DE19FC" w:rsidRPr="004C05F7" w:rsidRDefault="00F52C9C">
            <w:pPr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bCs/>
                <w:color w:val="auto"/>
              </w:rPr>
              <w:t>当读者打开折页册时，这将是他们最先看到的文字</w:t>
            </w:r>
          </w:p>
          <w:p w:rsidR="00DE19FC" w:rsidRPr="004C05F7" w:rsidRDefault="00F52C9C">
            <w:pPr>
              <w:pStyle w:val="1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lang w:val="zh-CN"/>
              </w:rPr>
              <w:t>课程对象</w:t>
            </w:r>
          </w:p>
          <w:p w:rsidR="00DE19FC" w:rsidRPr="004C05F7" w:rsidRDefault="00F52C9C">
            <w:pPr>
              <w:pStyle w:val="a0"/>
              <w:numPr>
                <w:ilvl w:val="0"/>
                <w:numId w:val="1"/>
              </w:numPr>
              <w:rPr>
                <w:rFonts w:ascii="Hei" w:eastAsia="Hei"/>
                <w:bCs/>
              </w:rPr>
            </w:pPr>
            <w:r w:rsidRPr="004C05F7">
              <w:rPr>
                <w:rFonts w:ascii="Hei" w:eastAsia="Hei" w:hint="eastAsia"/>
                <w:bCs/>
                <w:color w:val="auto"/>
              </w:rPr>
              <w:t>当读者打开折页册时，这将是他们最先看到的文字，此处是简短扼要地摘要您所提供之产品或服务的好位置。</w:t>
            </w:r>
          </w:p>
          <w:p w:rsidR="00DE19FC" w:rsidRPr="004C05F7" w:rsidRDefault="00F52C9C">
            <w:pPr>
              <w:pStyle w:val="1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lang w:val="zh-CN"/>
              </w:rPr>
              <w:t>活动</w:t>
            </w:r>
          </w:p>
          <w:p w:rsidR="00F52C9C" w:rsidRPr="004C05F7" w:rsidRDefault="00F52C9C" w:rsidP="00F52C9C">
            <w:pPr>
              <w:rPr>
                <w:rFonts w:ascii="Hei" w:eastAsia="Hei"/>
                <w:bCs/>
                <w:color w:val="auto"/>
              </w:rPr>
            </w:pPr>
            <w:r w:rsidRPr="004C05F7">
              <w:rPr>
                <w:rFonts w:ascii="Hei" w:eastAsia="Hei" w:hint="eastAsia"/>
                <w:bCs/>
                <w:color w:val="auto"/>
              </w:rPr>
              <w:t xml:space="preserve">当读者打开折页册时，这将是他们最先看到的文字，此处是简短扼要地摘要您所提供之产品或服务的好位置。 </w:t>
            </w:r>
          </w:p>
          <w:p w:rsidR="00DE19FC" w:rsidRPr="004C05F7" w:rsidRDefault="00F52C9C" w:rsidP="00F52C9C">
            <w:pPr>
              <w:pStyle w:val="a"/>
              <w:numPr>
                <w:ilvl w:val="0"/>
                <w:numId w:val="3"/>
              </w:numPr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bCs/>
                <w:color w:val="auto"/>
              </w:rPr>
              <w:t>有几种方式可以组织折页册的内容。您可以选择在每一栏放置不同的要点或主题，如品质及数值。请记住这些要点必须要与折页册首页的介绍文字相结合。</w:t>
            </w:r>
          </w:p>
          <w:p w:rsidR="00DE19FC" w:rsidRPr="004C05F7" w:rsidRDefault="00F52C9C">
            <w:pPr>
              <w:pStyle w:val="1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lang w:val="zh-CN"/>
              </w:rPr>
              <w:t>改编</w:t>
            </w:r>
          </w:p>
          <w:p w:rsidR="00DE19FC" w:rsidRPr="004C05F7" w:rsidRDefault="00F52C9C">
            <w:pPr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bCs/>
                <w:color w:val="auto"/>
              </w:rPr>
              <w:t>当读者打开折页册时，这将是他们最先看到的文字，此处是简短扼要地摘要您所提供之产品或服务的好位置。</w:t>
            </w:r>
          </w:p>
          <w:p w:rsidR="00DE19FC" w:rsidRPr="004C05F7" w:rsidRDefault="00F52C9C">
            <w:pPr>
              <w:pStyle w:val="1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lang w:val="zh-CN"/>
              </w:rPr>
              <w:t>评估</w:t>
            </w:r>
          </w:p>
          <w:p w:rsidR="00DE19FC" w:rsidRPr="004C05F7" w:rsidRDefault="00F52C9C">
            <w:pPr>
              <w:rPr>
                <w:rFonts w:ascii="Hei" w:eastAsia="Hei"/>
                <w:bCs/>
                <w:color w:val="auto"/>
                <w:sz w:val="28"/>
                <w:szCs w:val="28"/>
              </w:rPr>
            </w:pPr>
            <w:r w:rsidRPr="004C05F7">
              <w:rPr>
                <w:rFonts w:ascii="Hei" w:eastAsia="Hei" w:hint="eastAsia"/>
                <w:bCs/>
                <w:color w:val="auto"/>
              </w:rPr>
              <w:t>尽量以令人信服及引人入胜的方式来叙述这段文字，读者才会想阅读折页册的其他内容。请务必让简介的范围保持精简，如此您才能在折页册的有限篇幅中充分涵盖您所提出的概念。</w:t>
            </w:r>
          </w:p>
        </w:tc>
        <w:tc>
          <w:tcPr>
            <w:tcW w:w="191" w:type="pct"/>
          </w:tcPr>
          <w:p w:rsidR="00DE19FC" w:rsidRPr="004C05F7" w:rsidRDefault="00DE19FC">
            <w:pPr>
              <w:rPr>
                <w:rFonts w:ascii="Hei" w:eastAsia="Hei"/>
              </w:rPr>
            </w:pPr>
          </w:p>
        </w:tc>
        <w:tc>
          <w:tcPr>
            <w:tcW w:w="1712" w:type="pct"/>
          </w:tcPr>
          <w:p w:rsidR="00DE19FC" w:rsidRPr="004C05F7" w:rsidRDefault="00F52C9C">
            <w:pPr>
              <w:pStyle w:val="20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lang w:val="zh-CN"/>
              </w:rPr>
              <w:t>材料</w:t>
            </w:r>
          </w:p>
          <w:p w:rsidR="00DE19FC" w:rsidRPr="004C05F7" w:rsidRDefault="00F52C9C">
            <w:pPr>
              <w:pStyle w:val="2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bCs/>
                <w:iCs w:val="0"/>
              </w:rPr>
              <w:t>当读者打开折页册时，这将是他们最先看到的文字，此处是简短扼要地摘要您所提供之产品或服务的好位置。</w:t>
            </w:r>
          </w:p>
          <w:p w:rsidR="00DE19FC" w:rsidRPr="004C05F7" w:rsidRDefault="00F52C9C">
            <w:pPr>
              <w:pStyle w:val="20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lang w:val="zh-CN"/>
              </w:rPr>
              <w:t>其它材料</w:t>
            </w:r>
          </w:p>
          <w:p w:rsidR="00F52C9C" w:rsidRPr="004C05F7" w:rsidRDefault="00F52C9C" w:rsidP="00F52C9C">
            <w:pPr>
              <w:pStyle w:val="a7"/>
              <w:rPr>
                <w:rFonts w:ascii="Hei" w:eastAsia="Hei"/>
                <w:bCs/>
                <w:iCs w:val="0"/>
              </w:rPr>
            </w:pPr>
            <w:r w:rsidRPr="004C05F7">
              <w:rPr>
                <w:rFonts w:ascii="Hei" w:eastAsia="Hei" w:hint="eastAsia"/>
                <w:bCs/>
                <w:iCs w:val="0"/>
              </w:rPr>
              <w:t xml:space="preserve">当读者打开折页册时，这将是他们最先看到的文字，此处是简短扼要地摘要您所提供之产品或服务的好位置。 </w:t>
            </w:r>
          </w:p>
          <w:p w:rsidR="00F52C9C" w:rsidRPr="004C05F7" w:rsidRDefault="00F52C9C" w:rsidP="00F52C9C">
            <w:pPr>
              <w:pStyle w:val="a7"/>
              <w:rPr>
                <w:rFonts w:ascii="Hei" w:eastAsia="Hei"/>
                <w:bCs/>
                <w:iCs w:val="0"/>
              </w:rPr>
            </w:pPr>
            <w:r w:rsidRPr="004C05F7">
              <w:rPr>
                <w:rFonts w:ascii="Hei" w:eastAsia="Hei" w:hint="eastAsia"/>
                <w:bCs/>
                <w:iCs w:val="0"/>
              </w:rPr>
              <w:t>尽量以令人信服及引人入胜的方式来叙述这段文字，读者才会想阅读折页册的其他内容。</w:t>
            </w:r>
          </w:p>
          <w:p w:rsidR="00F52C9C" w:rsidRPr="004C05F7" w:rsidRDefault="00F52C9C" w:rsidP="00F52C9C">
            <w:pPr>
              <w:pStyle w:val="a7"/>
              <w:rPr>
                <w:rFonts w:ascii="Hei" w:eastAsia="Hei" w:hAnsiTheme="majorHAnsi" w:cstheme="majorBidi"/>
                <w:bCs/>
                <w:iCs w:val="0"/>
                <w:color w:val="595959" w:themeColor="text1" w:themeTint="A6"/>
                <w:sz w:val="28"/>
                <w:szCs w:val="26"/>
                <w:lang w:val="zh-CN"/>
              </w:rPr>
            </w:pPr>
          </w:p>
          <w:p w:rsidR="00F52C9C" w:rsidRPr="004C05F7" w:rsidRDefault="00F52C9C" w:rsidP="00F52C9C">
            <w:pPr>
              <w:pStyle w:val="a7"/>
              <w:rPr>
                <w:rFonts w:ascii="Hei" w:eastAsia="Hei" w:hAnsiTheme="majorHAnsi" w:cstheme="majorBidi"/>
                <w:bCs/>
                <w:iCs w:val="0"/>
                <w:color w:val="595959" w:themeColor="text1" w:themeTint="A6"/>
                <w:sz w:val="28"/>
                <w:szCs w:val="26"/>
                <w:lang w:val="zh-CN"/>
              </w:rPr>
            </w:pPr>
            <w:r w:rsidRPr="004C05F7">
              <w:rPr>
                <w:rFonts w:ascii="Hei" w:eastAsia="Hei" w:hAnsiTheme="majorHAnsi" w:cstheme="majorBidi" w:hint="eastAsia"/>
                <w:bCs/>
                <w:iCs w:val="0"/>
                <w:color w:val="595959" w:themeColor="text1" w:themeTint="A6"/>
                <w:sz w:val="28"/>
                <w:szCs w:val="26"/>
                <w:lang w:val="zh-CN"/>
              </w:rPr>
              <w:t>请务必让简介的范围保持精简</w:t>
            </w:r>
            <w:r w:rsidRPr="004C05F7">
              <w:rPr>
                <w:rFonts w:ascii="Hei" w:eastAsia="Hei" w:hint="eastAsia"/>
                <w:bCs/>
                <w:iCs w:val="0"/>
              </w:rPr>
              <w:br/>
              <w:t>如此您才能在折页册的有限篇幅中充分涵盖您所提出的概念。</w:t>
            </w:r>
          </w:p>
          <w:p w:rsidR="00DE19FC" w:rsidRPr="004C05F7" w:rsidRDefault="00F52C9C" w:rsidP="00F52C9C">
            <w:pPr>
              <w:pStyle w:val="a7"/>
              <w:rPr>
                <w:rFonts w:ascii="Hei" w:eastAsia="Hei"/>
              </w:rPr>
            </w:pPr>
            <w:r w:rsidRPr="004C05F7">
              <w:rPr>
                <w:rFonts w:ascii="Hei" w:eastAsia="Hei" w:hint="eastAsia"/>
                <w:bCs/>
                <w:iCs w:val="0"/>
              </w:rPr>
              <w:t>有几种方式可以组织折页册的内容。您可以选择在每一栏放置不同的要点或主题，如品质及数值。请记住这些要点必须要与折页册首页的介绍文字相结合。</w:t>
            </w:r>
          </w:p>
        </w:tc>
      </w:tr>
    </w:tbl>
    <w:p w:rsidR="00DE19FC" w:rsidRPr="004C05F7" w:rsidRDefault="00DE19FC">
      <w:pPr>
        <w:rPr>
          <w:rFonts w:ascii="Hei" w:eastAsia="Hei"/>
        </w:rPr>
      </w:pPr>
    </w:p>
    <w:sectPr w:rsidR="00DE19FC" w:rsidRPr="004C05F7" w:rsidSect="00DE19FC">
      <w:footerReference w:type="default" r:id="rId8"/>
      <w:pgSz w:w="12240" w:h="15840" w:code="1"/>
      <w:pgMar w:top="576" w:right="576" w:bottom="1440" w:left="576" w:header="576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71F" w:rsidRDefault="008C471F">
      <w:pPr>
        <w:spacing w:after="0" w:line="240" w:lineRule="auto"/>
      </w:pPr>
      <w:r>
        <w:separator/>
      </w:r>
    </w:p>
  </w:endnote>
  <w:endnote w:type="continuationSeparator" w:id="0">
    <w:p w:rsidR="008C471F" w:rsidRDefault="008C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384A08" w:rsidRPr="004C05F7" w:rsidTr="00384A08">
      <w:tc>
        <w:tcPr>
          <w:tcW w:w="3200" w:type="pct"/>
          <w:shd w:val="clear" w:color="auto" w:fill="983620" w:themeFill="accent2"/>
        </w:tcPr>
        <w:p w:rsidR="00384A08" w:rsidRPr="004C05F7" w:rsidRDefault="008C471F" w:rsidP="00384A08">
          <w:pPr>
            <w:pStyle w:val="ae"/>
            <w:rPr>
              <w:rFonts w:ascii="Hei" w:eastAsia="Hei"/>
            </w:rPr>
          </w:pPr>
        </w:p>
      </w:tc>
      <w:tc>
        <w:tcPr>
          <w:tcW w:w="104" w:type="pct"/>
        </w:tcPr>
        <w:p w:rsidR="00384A08" w:rsidRPr="004C05F7" w:rsidRDefault="008C471F" w:rsidP="00384A08">
          <w:pPr>
            <w:pStyle w:val="ae"/>
            <w:rPr>
              <w:rFonts w:ascii="Hei" w:eastAsia="Hei"/>
            </w:rPr>
          </w:pPr>
        </w:p>
      </w:tc>
      <w:tc>
        <w:tcPr>
          <w:tcW w:w="1700" w:type="pct"/>
          <w:shd w:val="clear" w:color="auto" w:fill="7F7F7F" w:themeFill="text1" w:themeFillTint="80"/>
        </w:tcPr>
        <w:p w:rsidR="00384A08" w:rsidRPr="004C05F7" w:rsidRDefault="008C471F" w:rsidP="00384A08">
          <w:pPr>
            <w:pStyle w:val="ae"/>
            <w:rPr>
              <w:rFonts w:ascii="Hei" w:eastAsia="Hei"/>
            </w:rPr>
          </w:pPr>
        </w:p>
      </w:tc>
    </w:tr>
    <w:tr w:rsidR="00384A08" w:rsidRPr="004C05F7" w:rsidTr="00384A08">
      <w:sdt>
        <w:sdtPr>
          <w:rPr>
            <w:rFonts w:ascii="Hei" w:eastAsia="Hei" w:hint="eastAsia"/>
            <w:color w:val="262626" w:themeColor="text1" w:themeTint="D9"/>
          </w:rPr>
          <w:alias w:val="职位"/>
          <w:tag w:val=""/>
          <w:id w:val="-939296879"/>
          <w:placeholder>
            <w:docPart w:val="06E755655B16DC48B6DE487B20EA7DA1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200" w:type="pct"/>
              <w:vAlign w:val="bottom"/>
            </w:tcPr>
            <w:p w:rsidR="00384A08" w:rsidRPr="004C05F7" w:rsidRDefault="006641AF" w:rsidP="00384A08">
              <w:pPr>
                <w:pStyle w:val="aa"/>
                <w:rPr>
                  <w:rFonts w:ascii="Hei" w:eastAsia="Hei"/>
                  <w:color w:val="262626" w:themeColor="text1" w:themeTint="D9"/>
                </w:rPr>
              </w:pPr>
              <w:r>
                <w:rPr>
                  <w:rStyle w:val="af"/>
                  <w:lang w:val="zh-CN"/>
                </w:rPr>
                <w:t>[Title]</w:t>
              </w:r>
            </w:p>
          </w:tc>
        </w:sdtContent>
      </w:sdt>
      <w:tc>
        <w:tcPr>
          <w:tcW w:w="104" w:type="pct"/>
          <w:vAlign w:val="bottom"/>
        </w:tcPr>
        <w:p w:rsidR="00384A08" w:rsidRPr="004C05F7" w:rsidRDefault="008C471F" w:rsidP="00384A08">
          <w:pPr>
            <w:pStyle w:val="aa"/>
            <w:rPr>
              <w:rFonts w:ascii="Hei" w:eastAsia="Hei"/>
            </w:rPr>
          </w:pPr>
        </w:p>
      </w:tc>
      <w:tc>
        <w:tcPr>
          <w:tcW w:w="1700" w:type="pct"/>
          <w:vAlign w:val="bottom"/>
        </w:tcPr>
        <w:p w:rsidR="00384A08" w:rsidRPr="004C05F7" w:rsidRDefault="00DE19FC" w:rsidP="00384A08">
          <w:pPr>
            <w:pStyle w:val="FooterRight"/>
            <w:rPr>
              <w:rFonts w:ascii="Hei" w:eastAsia="Hei"/>
            </w:rPr>
          </w:pPr>
          <w:r w:rsidRPr="004C05F7">
            <w:rPr>
              <w:rFonts w:ascii="Hei" w:eastAsia="Hei" w:hint="eastAsia"/>
            </w:rPr>
            <w:fldChar w:fldCharType="begin"/>
          </w:r>
          <w:r w:rsidR="00DD39EF" w:rsidRPr="004C05F7">
            <w:rPr>
              <w:rFonts w:ascii="Hei" w:eastAsia="Hei" w:hint="eastAsia"/>
            </w:rPr>
            <w:instrText>页</w:instrText>
          </w:r>
          <w:r w:rsidRPr="004C05F7">
            <w:rPr>
              <w:rFonts w:ascii="Hei" w:eastAsia="Hei" w:hint="eastAsia"/>
            </w:rPr>
            <w:fldChar w:fldCharType="separate"/>
          </w:r>
          <w:r w:rsidR="00DD39EF" w:rsidRPr="004C05F7">
            <w:rPr>
              <w:rFonts w:ascii="Hei" w:eastAsia="Hei" w:hint="eastAsia"/>
              <w:noProof/>
              <w:lang w:val="zh-CN"/>
            </w:rPr>
            <w:t>1</w:t>
          </w:r>
          <w:r w:rsidRPr="004C05F7">
            <w:rPr>
              <w:rFonts w:ascii="Hei" w:eastAsia="Hei" w:hint="eastAsia"/>
            </w:rPr>
            <w:fldChar w:fldCharType="end"/>
          </w:r>
        </w:p>
      </w:tc>
    </w:tr>
  </w:tbl>
  <w:p w:rsidR="00384A08" w:rsidRPr="004C05F7" w:rsidRDefault="008C471F" w:rsidP="00384A08">
    <w:pPr>
      <w:pStyle w:val="ae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71F" w:rsidRDefault="008C471F">
      <w:pPr>
        <w:spacing w:after="0" w:line="240" w:lineRule="auto"/>
      </w:pPr>
      <w:r>
        <w:separator/>
      </w:r>
    </w:p>
  </w:footnote>
  <w:footnote w:type="continuationSeparator" w:id="0">
    <w:p w:rsidR="008C471F" w:rsidRDefault="008C4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a0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1F"/>
    <w:rsid w:val="004C05F7"/>
    <w:rsid w:val="006641AF"/>
    <w:rsid w:val="008C471F"/>
    <w:rsid w:val="00DD39EF"/>
    <w:rsid w:val="00DE19FC"/>
    <w:rsid w:val="00F5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77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color w:val="404040" w:themeColor="text1" w:themeTint="BF"/>
      <w:sz w:val="20"/>
      <w:szCs w:val="24"/>
    </w:rPr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20">
    <w:name w:val="heading 2"/>
    <w:basedOn w:val="a1"/>
    <w:next w:val="a1"/>
    <w:link w:val="21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3">
    <w:name w:val="heading 3"/>
    <w:basedOn w:val="a1"/>
    <w:next w:val="a1"/>
    <w:link w:val="30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1"/>
    <w:next w:val="a1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1"/>
    <w:next w:val="a1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9">
    <w:name w:val="heading 9"/>
    <w:basedOn w:val="a1"/>
    <w:next w:val="a1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pPr>
      <w:spacing w:after="0" w:line="240" w:lineRule="auto"/>
    </w:pPr>
    <w:rPr>
      <w:sz w:val="16"/>
      <w:szCs w:val="16"/>
    </w:rPr>
  </w:style>
  <w:style w:type="character" w:customStyle="1" w:styleId="a6">
    <w:name w:val="批注框文本字符"/>
    <w:basedOn w:val="a2"/>
    <w:link w:val="a5"/>
    <w:uiPriority w:val="99"/>
    <w:semiHidden/>
    <w:rPr>
      <w:color w:val="404040" w:themeColor="text1" w:themeTint="BF"/>
      <w:sz w:val="16"/>
      <w:szCs w:val="16"/>
    </w:rPr>
  </w:style>
  <w:style w:type="paragraph" w:styleId="a7">
    <w:name w:val="Block Text"/>
    <w:basedOn w:val="a1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a1"/>
    <w:uiPriority w:val="1"/>
    <w:qFormat/>
    <w:pPr>
      <w:spacing w:after="120"/>
    </w:pPr>
    <w:rPr>
      <w:color w:val="595959" w:themeColor="text1" w:themeTint="A6"/>
      <w:sz w:val="24"/>
    </w:rPr>
  </w:style>
  <w:style w:type="paragraph" w:styleId="a8">
    <w:name w:val="Date"/>
    <w:basedOn w:val="a1"/>
    <w:next w:val="a1"/>
    <w:link w:val="a9"/>
    <w:uiPriority w:val="1"/>
    <w:unhideWhenUsed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a9">
    <w:name w:val="日期字符"/>
    <w:basedOn w:val="a2"/>
    <w:link w:val="a8"/>
    <w:uiPriority w:val="1"/>
    <w:rPr>
      <w:b/>
      <w:color w:val="7F7F7F" w:themeColor="text1" w:themeTint="80"/>
      <w:sz w:val="18"/>
      <w:szCs w:val="24"/>
    </w:rPr>
  </w:style>
  <w:style w:type="paragraph" w:styleId="aa">
    <w:name w:val="footer"/>
    <w:basedOn w:val="a1"/>
    <w:link w:val="ab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ab">
    <w:name w:val="页脚字符"/>
    <w:basedOn w:val="a2"/>
    <w:link w:val="aa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aa"/>
    <w:uiPriority w:val="99"/>
    <w:pPr>
      <w:jc w:val="right"/>
    </w:pPr>
  </w:style>
  <w:style w:type="paragraph" w:styleId="ac">
    <w:name w:val="header"/>
    <w:basedOn w:val="a1"/>
    <w:link w:val="ad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ad">
    <w:name w:val="页眉字符"/>
    <w:basedOn w:val="a2"/>
    <w:link w:val="ac"/>
    <w:uiPriority w:val="99"/>
    <w:rPr>
      <w:color w:val="595959" w:themeColor="text1" w:themeTint="A6"/>
      <w:sz w:val="20"/>
      <w:szCs w:val="24"/>
    </w:rPr>
  </w:style>
  <w:style w:type="character" w:customStyle="1" w:styleId="10">
    <w:name w:val="标题 1字符"/>
    <w:basedOn w:val="a2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21">
    <w:name w:val="标题 2字符"/>
    <w:basedOn w:val="a2"/>
    <w:link w:val="20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30">
    <w:name w:val="标题 3字符"/>
    <w:basedOn w:val="a2"/>
    <w:link w:val="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60">
    <w:name w:val="标题 6字符"/>
    <w:basedOn w:val="a2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70">
    <w:name w:val="标题 7字符"/>
    <w:basedOn w:val="a2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80">
    <w:name w:val="标题 8字符"/>
    <w:basedOn w:val="a2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2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0">
    <w:name w:val="List Bullet"/>
    <w:basedOn w:val="a1"/>
    <w:uiPriority w:val="1"/>
    <w:qFormat/>
    <w:pPr>
      <w:numPr>
        <w:numId w:val="2"/>
      </w:numPr>
    </w:pPr>
  </w:style>
  <w:style w:type="paragraph" w:styleId="a">
    <w:name w:val="List Number"/>
    <w:basedOn w:val="a1"/>
    <w:uiPriority w:val="1"/>
    <w:qFormat/>
    <w:pPr>
      <w:numPr>
        <w:numId w:val="4"/>
      </w:numPr>
    </w:pPr>
  </w:style>
  <w:style w:type="paragraph" w:styleId="ae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af">
    <w:name w:val="Placeholder Text"/>
    <w:basedOn w:val="a2"/>
    <w:uiPriority w:val="99"/>
    <w:semiHidden/>
    <w:rPr>
      <w:color w:val="808080"/>
    </w:rPr>
  </w:style>
  <w:style w:type="paragraph" w:styleId="af0">
    <w:name w:val="Subtitle"/>
    <w:basedOn w:val="a1"/>
    <w:next w:val="a1"/>
    <w:link w:val="af1"/>
    <w:uiPriority w:val="9"/>
    <w:unhideWhenUsed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af1">
    <w:name w:val="副标题字符"/>
    <w:basedOn w:val="a2"/>
    <w:link w:val="af0"/>
    <w:uiPriority w:val="9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af2">
    <w:name w:val="Table Grid"/>
    <w:basedOn w:val="a3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Title"/>
    <w:basedOn w:val="a1"/>
    <w:next w:val="a1"/>
    <w:link w:val="af4"/>
    <w:uiPriority w:val="9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af4">
    <w:name w:val="标题字符"/>
    <w:basedOn w:val="a2"/>
    <w:link w:val="af3"/>
    <w:uiPriority w:val="9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2">
    <w:name w:val="List Bullet 2"/>
    <w:basedOn w:val="a7"/>
    <w:uiPriority w:val="1"/>
    <w:unhideWhenUsed/>
    <w:qFormat/>
    <w:pPr>
      <w:numPr>
        <w:numId w:val="5"/>
      </w:numPr>
      <w:spacing w:after="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color w:val="404040" w:themeColor="text1" w:themeTint="BF"/>
      <w:sz w:val="20"/>
      <w:szCs w:val="24"/>
    </w:rPr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20">
    <w:name w:val="heading 2"/>
    <w:basedOn w:val="a1"/>
    <w:next w:val="a1"/>
    <w:link w:val="21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3">
    <w:name w:val="heading 3"/>
    <w:basedOn w:val="a1"/>
    <w:next w:val="a1"/>
    <w:link w:val="30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1"/>
    <w:next w:val="a1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1"/>
    <w:next w:val="a1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9">
    <w:name w:val="heading 9"/>
    <w:basedOn w:val="a1"/>
    <w:next w:val="a1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pPr>
      <w:spacing w:after="0" w:line="240" w:lineRule="auto"/>
    </w:pPr>
    <w:rPr>
      <w:sz w:val="16"/>
      <w:szCs w:val="16"/>
    </w:rPr>
  </w:style>
  <w:style w:type="character" w:customStyle="1" w:styleId="a6">
    <w:name w:val="批注框文本字符"/>
    <w:basedOn w:val="a2"/>
    <w:link w:val="a5"/>
    <w:uiPriority w:val="99"/>
    <w:semiHidden/>
    <w:rPr>
      <w:color w:val="404040" w:themeColor="text1" w:themeTint="BF"/>
      <w:sz w:val="16"/>
      <w:szCs w:val="16"/>
    </w:rPr>
  </w:style>
  <w:style w:type="paragraph" w:styleId="a7">
    <w:name w:val="Block Text"/>
    <w:basedOn w:val="a1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a1"/>
    <w:uiPriority w:val="1"/>
    <w:qFormat/>
    <w:pPr>
      <w:spacing w:after="120"/>
    </w:pPr>
    <w:rPr>
      <w:color w:val="595959" w:themeColor="text1" w:themeTint="A6"/>
      <w:sz w:val="24"/>
    </w:rPr>
  </w:style>
  <w:style w:type="paragraph" w:styleId="a8">
    <w:name w:val="Date"/>
    <w:basedOn w:val="a1"/>
    <w:next w:val="a1"/>
    <w:link w:val="a9"/>
    <w:uiPriority w:val="1"/>
    <w:unhideWhenUsed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a9">
    <w:name w:val="日期字符"/>
    <w:basedOn w:val="a2"/>
    <w:link w:val="a8"/>
    <w:uiPriority w:val="1"/>
    <w:rPr>
      <w:b/>
      <w:color w:val="7F7F7F" w:themeColor="text1" w:themeTint="80"/>
      <w:sz w:val="18"/>
      <w:szCs w:val="24"/>
    </w:rPr>
  </w:style>
  <w:style w:type="paragraph" w:styleId="aa">
    <w:name w:val="footer"/>
    <w:basedOn w:val="a1"/>
    <w:link w:val="ab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ab">
    <w:name w:val="页脚字符"/>
    <w:basedOn w:val="a2"/>
    <w:link w:val="aa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aa"/>
    <w:uiPriority w:val="99"/>
    <w:pPr>
      <w:jc w:val="right"/>
    </w:pPr>
  </w:style>
  <w:style w:type="paragraph" w:styleId="ac">
    <w:name w:val="header"/>
    <w:basedOn w:val="a1"/>
    <w:link w:val="ad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ad">
    <w:name w:val="页眉字符"/>
    <w:basedOn w:val="a2"/>
    <w:link w:val="ac"/>
    <w:uiPriority w:val="99"/>
    <w:rPr>
      <w:color w:val="595959" w:themeColor="text1" w:themeTint="A6"/>
      <w:sz w:val="20"/>
      <w:szCs w:val="24"/>
    </w:rPr>
  </w:style>
  <w:style w:type="character" w:customStyle="1" w:styleId="10">
    <w:name w:val="标题 1字符"/>
    <w:basedOn w:val="a2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21">
    <w:name w:val="标题 2字符"/>
    <w:basedOn w:val="a2"/>
    <w:link w:val="20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30">
    <w:name w:val="标题 3字符"/>
    <w:basedOn w:val="a2"/>
    <w:link w:val="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60">
    <w:name w:val="标题 6字符"/>
    <w:basedOn w:val="a2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70">
    <w:name w:val="标题 7字符"/>
    <w:basedOn w:val="a2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80">
    <w:name w:val="标题 8字符"/>
    <w:basedOn w:val="a2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2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0">
    <w:name w:val="List Bullet"/>
    <w:basedOn w:val="a1"/>
    <w:uiPriority w:val="1"/>
    <w:qFormat/>
    <w:pPr>
      <w:numPr>
        <w:numId w:val="2"/>
      </w:numPr>
    </w:pPr>
  </w:style>
  <w:style w:type="paragraph" w:styleId="a">
    <w:name w:val="List Number"/>
    <w:basedOn w:val="a1"/>
    <w:uiPriority w:val="1"/>
    <w:qFormat/>
    <w:pPr>
      <w:numPr>
        <w:numId w:val="4"/>
      </w:numPr>
    </w:pPr>
  </w:style>
  <w:style w:type="paragraph" w:styleId="ae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af">
    <w:name w:val="Placeholder Text"/>
    <w:basedOn w:val="a2"/>
    <w:uiPriority w:val="99"/>
    <w:semiHidden/>
    <w:rPr>
      <w:color w:val="808080"/>
    </w:rPr>
  </w:style>
  <w:style w:type="paragraph" w:styleId="af0">
    <w:name w:val="Subtitle"/>
    <w:basedOn w:val="a1"/>
    <w:next w:val="a1"/>
    <w:link w:val="af1"/>
    <w:uiPriority w:val="9"/>
    <w:unhideWhenUsed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af1">
    <w:name w:val="副标题字符"/>
    <w:basedOn w:val="a2"/>
    <w:link w:val="af0"/>
    <w:uiPriority w:val="9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af2">
    <w:name w:val="Table Grid"/>
    <w:basedOn w:val="a3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Title"/>
    <w:basedOn w:val="a1"/>
    <w:next w:val="a1"/>
    <w:link w:val="af4"/>
    <w:uiPriority w:val="9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af4">
    <w:name w:val="标题字符"/>
    <w:basedOn w:val="a2"/>
    <w:link w:val="af3"/>
    <w:uiPriority w:val="9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2">
    <w:name w:val="List Bullet 2"/>
    <w:basedOn w:val="a7"/>
    <w:uiPriority w:val="1"/>
    <w:unhideWhenUsed/>
    <w:qFormat/>
    <w:pPr>
      <w:numPr>
        <w:numId w:val="5"/>
      </w:numPr>
      <w:spacing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6434;&#39033;%20:&#35838;&#31243;&#35745;&#2101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9FFB859F7D59469BD9F2D5B7AF5E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3DC7BA-3184-A348-A465-BB487E904D01}"/>
      </w:docPartPr>
      <w:docPartBody>
        <w:p w:rsidR="00000000" w:rsidRDefault="00473195">
          <w:pPr>
            <w:pStyle w:val="A99FFB859F7D59469BD9F2D5B7AF5EE1"/>
          </w:pPr>
          <w:r>
            <w:rPr>
              <w:lang w:val="zh-CN"/>
            </w:rPr>
            <w:t>Lesson Title</w:t>
          </w:r>
        </w:p>
      </w:docPartBody>
    </w:docPart>
    <w:docPart>
      <w:docPartPr>
        <w:name w:val="06E755655B16DC48B6DE487B20EA7D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4794F3-6E11-8244-97A2-32429FDBD427}"/>
      </w:docPartPr>
      <w:docPartBody>
        <w:p w:rsidR="00000000" w:rsidRDefault="00473195">
          <w:pPr>
            <w:pStyle w:val="06E755655B16DC48B6DE487B20EA7DA1"/>
          </w:pPr>
          <w:r>
            <w:rPr>
              <w:rStyle w:val="a3"/>
              <w:lang w:val="zh-C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FFB859F7D59469BD9F2D5B7AF5EE1">
    <w:name w:val="A99FFB859F7D59469BD9F2D5B7AF5EE1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6E755655B16DC48B6DE487B20EA7DA1">
    <w:name w:val="06E755655B16DC48B6DE487B20EA7DA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FFB859F7D59469BD9F2D5B7AF5EE1">
    <w:name w:val="A99FFB859F7D59469BD9F2D5B7AF5EE1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6E755655B16DC48B6DE487B20EA7DA1">
    <w:name w:val="06E755655B16DC48B6DE487B20EA7D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课程计划.dotx</Template>
  <TotalTime>1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杨</dc:creator>
  <cp:keywords/>
  <dc:description/>
  <cp:lastModifiedBy>阳 杨</cp:lastModifiedBy>
  <cp:revision>1</cp:revision>
  <dcterms:created xsi:type="dcterms:W3CDTF">2017-01-22T08:51:00Z</dcterms:created>
  <dcterms:modified xsi:type="dcterms:W3CDTF">2017-01-22T08:52:00Z</dcterms:modified>
  <cp:category/>
</cp:coreProperties>
</file>